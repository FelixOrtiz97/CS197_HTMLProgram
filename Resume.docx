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443F7" w14:textId="2AF74576" w:rsidR="002427FC" w:rsidRDefault="002427FC">
      <w:pPr>
        <w:pStyle w:val="Name"/>
      </w:pPr>
      <w:r>
        <w:t>Felix</w:t>
      </w:r>
      <w:r w:rsidR="00E21FBE">
        <w:t xml:space="preserve"> </w:t>
      </w:r>
      <w:r>
        <w:t>Oritz</w:t>
      </w:r>
    </w:p>
    <w:p w14:paraId="1C215B2B" w14:textId="11621CC4" w:rsidR="00E21FBE" w:rsidRDefault="002427FC" w:rsidP="00E21FBE">
      <w:pPr>
        <w:pStyle w:val="ContactInfo"/>
      </w:pPr>
      <w:r>
        <w:t xml:space="preserve">Hot Springs, AR 71913 | (870)397-1147 | </w:t>
      </w:r>
      <w:r w:rsidR="00E21FBE" w:rsidRPr="00E21FBE">
        <w:t>Felix.Alexis.Ortiz@icloud.com</w:t>
      </w:r>
    </w:p>
    <w:p w14:paraId="34AD8D3B" w14:textId="1F68121C" w:rsidR="00E21FBE" w:rsidRDefault="00E21FBE" w:rsidP="00E21FBE">
      <w:pPr>
        <w:pStyle w:val="ContactInfo"/>
      </w:pPr>
      <w:r>
        <w:rPr>
          <w:noProof/>
        </w:rPr>
        <mc:AlternateContent>
          <mc:Choice Requires="wps">
            <w:drawing>
              <wp:anchor distT="0" distB="0" distL="114300" distR="114300" simplePos="0" relativeHeight="251659264" behindDoc="0" locked="0" layoutInCell="1" allowOverlap="1" wp14:anchorId="71C97A5D" wp14:editId="4ADA4EF9">
                <wp:simplePos x="0" y="0"/>
                <wp:positionH relativeFrom="column">
                  <wp:posOffset>-1905</wp:posOffset>
                </wp:positionH>
                <wp:positionV relativeFrom="paragraph">
                  <wp:posOffset>77470</wp:posOffset>
                </wp:positionV>
                <wp:extent cx="6400800" cy="0"/>
                <wp:effectExtent l="0" t="12700" r="12700" b="127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3429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1pt" to="503.85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" strokecolor="black [3200]" strokeweight="1.5pt">
                <v:stroke joinstyle="miter"/>
              </v:line>
            </w:pict>
          </mc:Fallback>
        </mc:AlternateContent>
      </w:r>
    </w:p>
    <w:p w14:paraId="5D193352" w14:textId="21061727" w:rsidR="00BB3CA9" w:rsidRDefault="00E21FBE" w:rsidP="00E21FBE">
      <w:pPr>
        <w:pStyle w:val="ContactInfo"/>
        <w:rPr>
          <w:color w:val="333333"/>
          <w:sz w:val="26"/>
          <w:szCs w:val="26"/>
        </w:rPr>
      </w:pPr>
      <w:r w:rsidRPr="00E21FBE">
        <w:rPr>
          <w:color w:val="333333"/>
          <w:sz w:val="26"/>
          <w:szCs w:val="26"/>
        </w:rPr>
        <w:t xml:space="preserve">Business-minded Network Administrator with 2 years of experience in supporting server environments. Determined and focused in managing network infrastructure and optimizing environment while reducing redundancy. Considered expert in troubleshooting complex problems and reaching innovative solutions while adhering to rules and requirements of project scope. Dynamic team player when interfacing with other staff members, vendors and end-users. </w:t>
      </w:r>
    </w:p>
    <w:p w14:paraId="676A221B" w14:textId="7A43BC57" w:rsidR="00E21FBE" w:rsidRDefault="00E21FBE" w:rsidP="00E21FBE">
      <w:pPr>
        <w:pStyle w:val="ContactInfo"/>
        <w:rPr>
          <w:color w:val="333333"/>
          <w:sz w:val="26"/>
          <w:szCs w:val="26"/>
        </w:rPr>
      </w:pPr>
    </w:p>
    <w:p w14:paraId="6022790A" w14:textId="0D6F8980" w:rsidR="00E21FBE" w:rsidRDefault="00E21FBE" w:rsidP="00E21FBE">
      <w:pPr>
        <w:pStyle w:val="ContactInfo"/>
        <w:rPr>
          <w:b/>
          <w:bCs/>
          <w:color w:val="333333"/>
          <w:sz w:val="26"/>
          <w:szCs w:val="26"/>
        </w:rPr>
      </w:pPr>
      <w:r>
        <w:rPr>
          <w:b/>
          <w:bCs/>
          <w:color w:val="333333"/>
          <w:sz w:val="26"/>
          <w:szCs w:val="26"/>
        </w:rPr>
        <w:t>Education</w:t>
      </w:r>
    </w:p>
    <w:p w14:paraId="1DF34A2A" w14:textId="0D4A6CA8" w:rsidR="00E21FBE" w:rsidRDefault="00E21FBE" w:rsidP="00E21FBE">
      <w:pPr>
        <w:pStyle w:val="ContactInfo"/>
        <w:rPr>
          <w:color w:val="333333"/>
        </w:rPr>
      </w:pPr>
      <w:r>
        <w:rPr>
          <w:color w:val="333333"/>
        </w:rPr>
        <w:t>Grantham University</w:t>
      </w:r>
    </w:p>
    <w:p w14:paraId="5FC1F0A5" w14:textId="730BCD10" w:rsidR="00E21FBE" w:rsidRDefault="00E21FBE" w:rsidP="00E21FBE">
      <w:pPr>
        <w:pStyle w:val="ContactInfo"/>
        <w:rPr>
          <w:color w:val="333333"/>
        </w:rPr>
      </w:pPr>
      <w:r>
        <w:rPr>
          <w:color w:val="333333"/>
        </w:rPr>
        <w:t>Receive GU Heroes Program Scholarsh</w:t>
      </w:r>
      <w:r w:rsidR="00A411D7">
        <w:rPr>
          <w:color w:val="333333"/>
        </w:rPr>
        <w:t>ip</w:t>
      </w:r>
    </w:p>
    <w:p w14:paraId="2AD2BCFD" w14:textId="0A2E744B" w:rsidR="00BB3CA9" w:rsidRDefault="00E21FBE" w:rsidP="00E21FBE">
      <w:pPr>
        <w:pStyle w:val="ContactInfo"/>
        <w:rPr>
          <w:b/>
          <w:bCs/>
          <w:color w:val="333333"/>
          <w:sz w:val="26"/>
          <w:szCs w:val="26"/>
        </w:rPr>
      </w:pPr>
      <w:r w:rsidRPr="00E21FBE">
        <w:rPr>
          <w:b/>
          <w:bCs/>
          <w:color w:val="333333"/>
          <w:sz w:val="26"/>
          <w:szCs w:val="26"/>
        </w:rPr>
        <w:t>B.S. Computer Science 06/2022-11/2024</w:t>
      </w:r>
    </w:p>
    <w:p w14:paraId="33302189" w14:textId="588358C3" w:rsidR="00016122" w:rsidRDefault="00016122" w:rsidP="00E21FBE">
      <w:pPr>
        <w:pStyle w:val="ContactInfo"/>
        <w:rPr>
          <w:b/>
          <w:bCs/>
          <w:color w:val="333333"/>
          <w:sz w:val="26"/>
          <w:szCs w:val="26"/>
        </w:rPr>
      </w:pPr>
    </w:p>
    <w:p w14:paraId="41F1226E" w14:textId="2DB763C7" w:rsidR="00016122" w:rsidRDefault="00016122" w:rsidP="00E21FBE">
      <w:pPr>
        <w:pStyle w:val="ContactInfo"/>
        <w:rPr>
          <w:b/>
          <w:bCs/>
          <w:color w:val="333333"/>
          <w:sz w:val="26"/>
          <w:szCs w:val="26"/>
        </w:rPr>
      </w:pPr>
      <w:r>
        <w:rPr>
          <w:b/>
          <w:bCs/>
          <w:color w:val="333333"/>
          <w:sz w:val="26"/>
          <w:szCs w:val="26"/>
        </w:rPr>
        <w:t>Skills</w:t>
      </w:r>
    </w:p>
    <w:p w14:paraId="6F7B872E" w14:textId="280A638A" w:rsidR="00016122" w:rsidRDefault="0043343E" w:rsidP="00E21FBE">
      <w:pPr>
        <w:pStyle w:val="ContactInfo"/>
      </w:pPr>
      <w:r>
        <w:t xml:space="preserve">Data backups </w:t>
      </w:r>
      <w:r>
        <w:sym w:font="Symbol" w:char="F0B7"/>
      </w:r>
      <w:r>
        <w:t xml:space="preserve"> </w:t>
      </w:r>
      <w:r w:rsidR="00155575">
        <w:t xml:space="preserve">Hardware and Software Monitoring </w:t>
      </w:r>
      <w:r w:rsidR="00155575">
        <w:sym w:font="Symbol" w:char="F0B7"/>
      </w:r>
      <w:r w:rsidR="00155575">
        <w:t xml:space="preserve"> </w:t>
      </w:r>
      <w:r w:rsidR="00F53203">
        <w:t xml:space="preserve">Network repairs and maintenance </w:t>
      </w:r>
      <w:r w:rsidR="00F53203">
        <w:sym w:font="Symbol" w:char="F0B7"/>
      </w:r>
      <w:r w:rsidR="00F53203">
        <w:t xml:space="preserve"> Effective Communication </w:t>
      </w:r>
      <w:r w:rsidR="00F53203">
        <w:sym w:font="Symbol" w:char="F0B7"/>
      </w:r>
      <w:r w:rsidR="00F53203">
        <w:t xml:space="preserve"> Infrastructure Planning </w:t>
      </w:r>
      <w:r w:rsidR="00F53203">
        <w:sym w:font="Symbol" w:char="F0B7"/>
      </w:r>
      <w:r w:rsidR="00F53203">
        <w:t xml:space="preserve"> Firewall management tools </w:t>
      </w:r>
      <w:r w:rsidR="00F53203">
        <w:sym w:font="Symbol" w:char="F0B7"/>
      </w:r>
      <w:r w:rsidR="00F53203">
        <w:t xml:space="preserve"> Project Management </w:t>
      </w:r>
      <w:r w:rsidR="00F53203">
        <w:sym w:font="Symbol" w:char="F0B7"/>
      </w:r>
      <w:r w:rsidR="00F53203">
        <w:t xml:space="preserve"> Python </w:t>
      </w:r>
      <w:r w:rsidR="00F53203">
        <w:sym w:font="Symbol" w:char="F0B7"/>
      </w:r>
      <w:r w:rsidR="00F53203">
        <w:t xml:space="preserve"> R </w:t>
      </w:r>
      <w:r w:rsidR="00F53203">
        <w:sym w:font="Symbol" w:char="F0B7"/>
      </w:r>
      <w:r w:rsidR="00F53203">
        <w:t xml:space="preserve"> HTML </w:t>
      </w:r>
      <w:r w:rsidR="00F53203">
        <w:sym w:font="Symbol" w:char="F0B7"/>
      </w:r>
      <w:r w:rsidR="00F53203">
        <w:t xml:space="preserve"> C# </w:t>
      </w:r>
      <w:r w:rsidR="00F53203">
        <w:sym w:font="Symbol" w:char="F0B7"/>
      </w:r>
      <w:r w:rsidR="00F53203">
        <w:t xml:space="preserve"> C++</w:t>
      </w:r>
    </w:p>
    <w:p w14:paraId="31997BFA" w14:textId="6835ED4D" w:rsidR="00F53203" w:rsidRDefault="00F53203" w:rsidP="00E21FBE">
      <w:pPr>
        <w:pStyle w:val="ContactInfo"/>
      </w:pPr>
    </w:p>
    <w:p w14:paraId="77DD87C0" w14:textId="5EC0E41A" w:rsidR="00F53203" w:rsidRDefault="00F53203" w:rsidP="00E21FBE">
      <w:pPr>
        <w:pStyle w:val="ContactInfo"/>
        <w:rPr>
          <w:b/>
          <w:bCs/>
          <w:sz w:val="26"/>
          <w:szCs w:val="26"/>
        </w:rPr>
      </w:pPr>
      <w:r>
        <w:rPr>
          <w:b/>
          <w:bCs/>
          <w:sz w:val="26"/>
          <w:szCs w:val="26"/>
        </w:rPr>
        <w:t>Languages</w:t>
      </w:r>
    </w:p>
    <w:p w14:paraId="28FBAB7D" w14:textId="78CF9FB2" w:rsidR="00F53203" w:rsidRPr="002F063A" w:rsidRDefault="002F063A" w:rsidP="00E21FBE">
      <w:pPr>
        <w:pStyle w:val="ContactInfo"/>
        <w:rPr>
          <w:b/>
          <w:bCs/>
        </w:rPr>
      </w:pPr>
      <w:r w:rsidRPr="002F063A">
        <w:rPr>
          <w:b/>
          <w:bCs/>
        </w:rPr>
        <w:t xml:space="preserve">English </w:t>
      </w:r>
      <w:r w:rsidRPr="002F063A">
        <w:rPr>
          <w:b/>
          <w:bCs/>
        </w:rPr>
        <w:sym w:font="Symbol" w:char="F0B7"/>
      </w:r>
      <w:r w:rsidRPr="002F063A">
        <w:rPr>
          <w:b/>
          <w:bCs/>
        </w:rPr>
        <w:t xml:space="preserve"> Spanish </w:t>
      </w:r>
      <w:r w:rsidRPr="002F063A">
        <w:rPr>
          <w:b/>
          <w:bCs/>
        </w:rPr>
        <w:sym w:font="Symbol" w:char="F0B7"/>
      </w:r>
      <w:r w:rsidRPr="002F063A">
        <w:rPr>
          <w:b/>
          <w:bCs/>
        </w:rPr>
        <w:t xml:space="preserve"> French</w:t>
      </w:r>
    </w:p>
    <w:p w14:paraId="502E6EE4" w14:textId="53C8111E" w:rsidR="002F063A" w:rsidRPr="002F063A" w:rsidRDefault="002F063A" w:rsidP="00E21FBE">
      <w:pPr>
        <w:pStyle w:val="ContactInfo"/>
      </w:pPr>
      <w:r>
        <w:t xml:space="preserve">Fluent </w:t>
      </w:r>
      <w:r>
        <w:sym w:font="Symbol" w:char="F0B7"/>
      </w:r>
      <w:r>
        <w:t xml:space="preserve"> </w:t>
      </w:r>
      <w:proofErr w:type="spellStart"/>
      <w:r>
        <w:t>Fluent</w:t>
      </w:r>
      <w:proofErr w:type="spellEnd"/>
      <w:r>
        <w:t xml:space="preserve"> </w:t>
      </w:r>
      <w:r>
        <w:sym w:font="Symbol" w:char="F0B7"/>
      </w:r>
      <w:r>
        <w:t xml:space="preserve"> Intermediate</w:t>
      </w:r>
    </w:p>
    <w:p w14:paraId="79B7B97E" w14:textId="3E4741D3" w:rsidR="00BB3CA9" w:rsidRDefault="00000000">
      <w:pPr>
        <w:pStyle w:val="Heading1"/>
      </w:pPr>
      <w:sdt>
        <w:sdtPr>
          <w:id w:val="617349259"/>
          <w:placeholder>
            <w:docPart w:val="0DB0438661BD1F4587A30B889C9E5C5D"/>
          </w:placeholder>
          <w:temporary/>
          <w:showingPlcHdr/>
          <w15:appearance w15:val="hidden"/>
        </w:sdtPr>
        <w:sdtContent>
          <w:r>
            <w:t>Experience</w:t>
          </w:r>
        </w:sdtContent>
      </w:sdt>
    </w:p>
    <w:p w14:paraId="11E9ECC3" w14:textId="461899A1" w:rsidR="00016122" w:rsidRDefault="00016122" w:rsidP="00016122">
      <w:pPr>
        <w:rPr>
          <w:b/>
          <w:bCs/>
          <w:sz w:val="26"/>
          <w:szCs w:val="26"/>
        </w:rPr>
      </w:pPr>
      <w:r>
        <w:rPr>
          <w:b/>
          <w:bCs/>
          <w:sz w:val="26"/>
          <w:szCs w:val="26"/>
        </w:rPr>
        <w:t>Junior Network Administrator</w:t>
      </w:r>
    </w:p>
    <w:p w14:paraId="38CA8237" w14:textId="1F4B2E81" w:rsidR="00016122" w:rsidRDefault="00016122" w:rsidP="00016122">
      <w:pPr>
        <w:rPr>
          <w:b/>
          <w:bCs/>
          <w:sz w:val="26"/>
          <w:szCs w:val="26"/>
        </w:rPr>
      </w:pPr>
      <w:r>
        <w:rPr>
          <w:b/>
          <w:bCs/>
          <w:sz w:val="26"/>
          <w:szCs w:val="26"/>
        </w:rPr>
        <w:t>2020-10 to Present</w:t>
      </w:r>
    </w:p>
    <w:p w14:paraId="562CAF5C" w14:textId="77777777" w:rsidR="00016122" w:rsidRDefault="00016122" w:rsidP="00016122">
      <w:r>
        <w:t>EK Solutions Group, Little Rock, AR</w:t>
      </w:r>
    </w:p>
    <w:p w14:paraId="0B5030F2" w14:textId="77777777" w:rsidR="00016122" w:rsidRDefault="00016122" w:rsidP="00016122">
      <w:pPr>
        <w:pStyle w:val="ListParagraph"/>
        <w:numPr>
          <w:ilvl w:val="0"/>
          <w:numId w:val="13"/>
        </w:numPr>
      </w:pPr>
      <w:r>
        <w:t>Developed and refined build process and configurations as well as contributed to network automation</w:t>
      </w:r>
    </w:p>
    <w:p w14:paraId="1E726332" w14:textId="77777777" w:rsidR="00016122" w:rsidRDefault="00016122" w:rsidP="00016122">
      <w:pPr>
        <w:pStyle w:val="ListParagraph"/>
        <w:numPr>
          <w:ilvl w:val="0"/>
          <w:numId w:val="13"/>
        </w:numPr>
      </w:pPr>
      <w:r>
        <w:t>Provided on-call support for network engineering duties.</w:t>
      </w:r>
    </w:p>
    <w:p w14:paraId="2554403F" w14:textId="77777777" w:rsidR="00016122" w:rsidRDefault="00016122" w:rsidP="00016122">
      <w:pPr>
        <w:pStyle w:val="ListParagraph"/>
        <w:numPr>
          <w:ilvl w:val="0"/>
          <w:numId w:val="13"/>
        </w:numPr>
      </w:pPr>
      <w:r>
        <w:t>Performed day-to-day LAN and WAN administration, maintenance, and support.</w:t>
      </w:r>
    </w:p>
    <w:p w14:paraId="2C316484" w14:textId="77777777" w:rsidR="00016122" w:rsidRPr="001003DF" w:rsidRDefault="00016122" w:rsidP="00016122">
      <w:pPr>
        <w:pStyle w:val="ListParagraph"/>
        <w:numPr>
          <w:ilvl w:val="0"/>
          <w:numId w:val="13"/>
        </w:numPr>
      </w:pPr>
      <w:r>
        <w:lastRenderedPageBreak/>
        <w:t>Configured networks for smooth, reliable operation to meet business processes and objectives.</w:t>
      </w:r>
    </w:p>
    <w:p w14:paraId="4BD1B9CF" w14:textId="5D49AB44" w:rsidR="00016122" w:rsidRDefault="00016122" w:rsidP="00016122">
      <w:pPr>
        <w:pStyle w:val="NormalWeb"/>
        <w:shd w:val="clear" w:color="auto" w:fill="FFFFFF"/>
        <w:rPr>
          <w:rFonts w:asciiTheme="minorHAnsi" w:hAnsiTheme="minorHAnsi"/>
          <w:b/>
          <w:bCs/>
          <w:color w:val="333333"/>
          <w:sz w:val="26"/>
          <w:szCs w:val="26"/>
        </w:rPr>
      </w:pPr>
      <w:r w:rsidRPr="00FF6AD7">
        <w:rPr>
          <w:rFonts w:asciiTheme="minorHAnsi" w:hAnsiTheme="minorHAnsi"/>
          <w:b/>
          <w:bCs/>
          <w:color w:val="333333"/>
          <w:sz w:val="26"/>
          <w:szCs w:val="26"/>
        </w:rPr>
        <w:t xml:space="preserve">68W Health Care Specialist </w:t>
      </w:r>
    </w:p>
    <w:p w14:paraId="6E3C4856" w14:textId="5B709C71" w:rsidR="00016122" w:rsidRDefault="00016122" w:rsidP="00016122">
      <w:pPr>
        <w:pStyle w:val="NormalWeb"/>
        <w:shd w:val="clear" w:color="auto" w:fill="FFFFFF"/>
        <w:rPr>
          <w:rFonts w:asciiTheme="minorHAnsi" w:hAnsiTheme="minorHAnsi"/>
          <w:b/>
          <w:bCs/>
          <w:color w:val="333333"/>
          <w:sz w:val="26"/>
          <w:szCs w:val="26"/>
        </w:rPr>
      </w:pPr>
      <w:r>
        <w:rPr>
          <w:rFonts w:asciiTheme="minorHAnsi" w:hAnsiTheme="minorHAnsi"/>
          <w:b/>
          <w:bCs/>
          <w:color w:val="333333"/>
          <w:sz w:val="26"/>
          <w:szCs w:val="26"/>
        </w:rPr>
        <w:t>2015-05 to 2021-05</w:t>
      </w:r>
    </w:p>
    <w:p w14:paraId="47D21589" w14:textId="77777777" w:rsidR="00016122" w:rsidRPr="00FF6AD7" w:rsidRDefault="00016122" w:rsidP="00016122">
      <w:pPr>
        <w:pStyle w:val="NormalWeb"/>
        <w:shd w:val="clear" w:color="auto" w:fill="FFFFFF"/>
        <w:rPr>
          <w:rFonts w:asciiTheme="minorHAnsi" w:hAnsiTheme="minorHAnsi"/>
          <w:sz w:val="22"/>
          <w:szCs w:val="22"/>
        </w:rPr>
      </w:pPr>
      <w:r w:rsidRPr="00FF6AD7">
        <w:rPr>
          <w:rFonts w:asciiTheme="minorHAnsi" w:hAnsiTheme="minorHAnsi"/>
          <w:i/>
          <w:iCs/>
          <w:color w:val="333333"/>
          <w:sz w:val="22"/>
          <w:szCs w:val="22"/>
        </w:rPr>
        <w:t xml:space="preserve">Army National Guard AR, Malvern, AR </w:t>
      </w:r>
    </w:p>
    <w:p w14:paraId="619112B7" w14:textId="666350E1" w:rsidR="00016122" w:rsidRPr="00FF6AD7" w:rsidRDefault="00016122" w:rsidP="00016122">
      <w:pPr>
        <w:pStyle w:val="NormalWeb"/>
        <w:numPr>
          <w:ilvl w:val="0"/>
          <w:numId w:val="14"/>
        </w:numPr>
        <w:shd w:val="clear" w:color="auto" w:fill="FFFFFF"/>
        <w:rPr>
          <w:rFonts w:asciiTheme="minorHAnsi" w:hAnsiTheme="minorHAnsi"/>
          <w:sz w:val="22"/>
          <w:szCs w:val="22"/>
        </w:rPr>
      </w:pPr>
      <w:r w:rsidRPr="00FF6AD7">
        <w:rPr>
          <w:rFonts w:asciiTheme="minorHAnsi" w:hAnsiTheme="minorHAnsi"/>
          <w:color w:val="333333"/>
          <w:sz w:val="22"/>
          <w:szCs w:val="22"/>
        </w:rPr>
        <w:t xml:space="preserve">Maintained levelheadedness and efficiency in high-pressure situations, effectively prioritizing tasks to save lives and provide medical care. </w:t>
      </w:r>
    </w:p>
    <w:p w14:paraId="1587F08B" w14:textId="77777777" w:rsidR="00016122" w:rsidRPr="00FF6AD7" w:rsidRDefault="00016122" w:rsidP="00016122">
      <w:pPr>
        <w:pStyle w:val="NormalWeb"/>
        <w:numPr>
          <w:ilvl w:val="0"/>
          <w:numId w:val="14"/>
        </w:numPr>
        <w:shd w:val="clear" w:color="auto" w:fill="FFFFFF"/>
        <w:rPr>
          <w:rFonts w:asciiTheme="minorHAnsi" w:hAnsiTheme="minorHAnsi"/>
          <w:sz w:val="22"/>
          <w:szCs w:val="22"/>
        </w:rPr>
      </w:pPr>
      <w:r w:rsidRPr="00FF6AD7">
        <w:rPr>
          <w:rFonts w:asciiTheme="minorHAnsi" w:hAnsiTheme="minorHAnsi"/>
          <w:color w:val="333333"/>
          <w:sz w:val="22"/>
          <w:szCs w:val="22"/>
        </w:rPr>
        <w:t>Communicated with lucid patients to gather incident and medical history information.</w:t>
      </w:r>
    </w:p>
    <w:p w14:paraId="4596FDC1" w14:textId="70FDF142" w:rsidR="00651EFD" w:rsidRPr="00016122" w:rsidRDefault="00016122" w:rsidP="00016122">
      <w:pPr>
        <w:pStyle w:val="NormalWeb"/>
        <w:numPr>
          <w:ilvl w:val="0"/>
          <w:numId w:val="14"/>
        </w:numPr>
        <w:shd w:val="clear" w:color="auto" w:fill="FFFFFF"/>
        <w:rPr>
          <w:rFonts w:asciiTheme="minorHAnsi" w:hAnsiTheme="minorHAnsi"/>
          <w:sz w:val="22"/>
          <w:szCs w:val="22"/>
        </w:rPr>
      </w:pPr>
      <w:r w:rsidRPr="00FF6AD7">
        <w:rPr>
          <w:rFonts w:asciiTheme="minorHAnsi" w:hAnsiTheme="minorHAnsi"/>
          <w:color w:val="333333"/>
          <w:sz w:val="22"/>
          <w:szCs w:val="22"/>
        </w:rPr>
        <w:t xml:space="preserve">Triaged patients in emergency situations based on life-threatening needs and delegated tasks to better provide treatment to maximum patients at once. </w:t>
      </w:r>
    </w:p>
    <w:p w14:paraId="591D736D" w14:textId="31869BF3" w:rsidR="00016122" w:rsidRDefault="00016122" w:rsidP="00016122">
      <w:pPr>
        <w:pStyle w:val="NormalWeb"/>
        <w:shd w:val="clear" w:color="auto" w:fill="FFFFFF"/>
        <w:rPr>
          <w:rFonts w:asciiTheme="minorHAnsi" w:hAnsiTheme="minorHAnsi"/>
          <w:b/>
          <w:bCs/>
          <w:sz w:val="26"/>
          <w:szCs w:val="26"/>
        </w:rPr>
      </w:pPr>
      <w:r>
        <w:rPr>
          <w:rFonts w:asciiTheme="minorHAnsi" w:hAnsiTheme="minorHAnsi"/>
          <w:b/>
          <w:bCs/>
          <w:sz w:val="26"/>
          <w:szCs w:val="26"/>
        </w:rPr>
        <w:t>Apple Specialist</w:t>
      </w:r>
    </w:p>
    <w:p w14:paraId="14198CE6" w14:textId="7CF97D87" w:rsidR="00016122" w:rsidRDefault="00016122" w:rsidP="00016122">
      <w:pPr>
        <w:pStyle w:val="NormalWeb"/>
        <w:shd w:val="clear" w:color="auto" w:fill="FFFFFF"/>
        <w:rPr>
          <w:rFonts w:asciiTheme="minorHAnsi" w:hAnsiTheme="minorHAnsi"/>
          <w:b/>
          <w:bCs/>
          <w:sz w:val="22"/>
          <w:szCs w:val="22"/>
        </w:rPr>
      </w:pPr>
      <w:r>
        <w:rPr>
          <w:rFonts w:asciiTheme="minorHAnsi" w:hAnsiTheme="minorHAnsi"/>
          <w:b/>
          <w:bCs/>
          <w:sz w:val="22"/>
          <w:szCs w:val="22"/>
        </w:rPr>
        <w:t>2018-05 to 2020-10</w:t>
      </w:r>
    </w:p>
    <w:p w14:paraId="761C675D" w14:textId="3AB646D5" w:rsidR="0043343E" w:rsidRPr="0043343E" w:rsidRDefault="0043343E" w:rsidP="0043343E">
      <w:pPr>
        <w:pStyle w:val="NormalWeb"/>
        <w:numPr>
          <w:ilvl w:val="0"/>
          <w:numId w:val="17"/>
        </w:numPr>
        <w:shd w:val="clear" w:color="auto" w:fill="FFFFFF"/>
        <w:rPr>
          <w:rFonts w:asciiTheme="minorHAnsi" w:hAnsiTheme="minorHAnsi"/>
        </w:rPr>
      </w:pPr>
      <w:r w:rsidRPr="0043343E">
        <w:rPr>
          <w:rFonts w:asciiTheme="minorHAnsi" w:hAnsiTheme="minorHAnsi"/>
          <w:color w:val="333333"/>
          <w:sz w:val="22"/>
          <w:szCs w:val="22"/>
        </w:rPr>
        <w:t>Offered excellent customer service by actively listening to customers' needs and empathically discussing solutions.</w:t>
      </w:r>
    </w:p>
    <w:p w14:paraId="0A519EC7" w14:textId="03FA41AD" w:rsidR="0043343E" w:rsidRPr="0043343E" w:rsidRDefault="0043343E" w:rsidP="0043343E">
      <w:pPr>
        <w:pStyle w:val="NormalWeb"/>
        <w:numPr>
          <w:ilvl w:val="0"/>
          <w:numId w:val="17"/>
        </w:numPr>
        <w:shd w:val="clear" w:color="auto" w:fill="FFFFFF"/>
        <w:rPr>
          <w:rFonts w:asciiTheme="minorHAnsi" w:hAnsiTheme="minorHAnsi"/>
        </w:rPr>
      </w:pPr>
      <w:r w:rsidRPr="0043343E">
        <w:rPr>
          <w:rFonts w:asciiTheme="minorHAnsi" w:hAnsiTheme="minorHAnsi"/>
          <w:color w:val="333333"/>
          <w:sz w:val="22"/>
          <w:szCs w:val="22"/>
        </w:rPr>
        <w:t>Resolved service and technical problems for customers by asking clear and specific questions.</w:t>
      </w:r>
    </w:p>
    <w:p w14:paraId="32B637EE" w14:textId="78FE9D36" w:rsidR="0043343E" w:rsidRPr="0043343E" w:rsidRDefault="0043343E" w:rsidP="0043343E">
      <w:pPr>
        <w:pStyle w:val="NormalWeb"/>
        <w:numPr>
          <w:ilvl w:val="0"/>
          <w:numId w:val="17"/>
        </w:numPr>
        <w:shd w:val="clear" w:color="auto" w:fill="FFFFFF"/>
        <w:rPr>
          <w:rFonts w:asciiTheme="minorHAnsi" w:hAnsiTheme="minorHAnsi"/>
        </w:rPr>
      </w:pPr>
      <w:r>
        <w:rPr>
          <w:rFonts w:asciiTheme="minorHAnsi" w:hAnsiTheme="minorHAnsi"/>
          <w:color w:val="333333"/>
          <w:sz w:val="22"/>
          <w:szCs w:val="22"/>
        </w:rPr>
        <w:t>Expanded cross-functional organizational capacity by collaborating across departments on priorities, functions, and common goals.</w:t>
      </w:r>
    </w:p>
    <w:sectPr w:rsidR="0043343E" w:rsidRPr="0043343E">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3AEB3" w14:textId="77777777" w:rsidR="00AD77F4" w:rsidRDefault="00AD77F4">
      <w:pPr>
        <w:spacing w:after="0" w:line="240" w:lineRule="auto"/>
      </w:pPr>
      <w:r>
        <w:separator/>
      </w:r>
    </w:p>
  </w:endnote>
  <w:endnote w:type="continuationSeparator" w:id="0">
    <w:p w14:paraId="40CA337B" w14:textId="77777777" w:rsidR="00AD77F4" w:rsidRDefault="00AD7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4E7CBEB4" w14:textId="77777777" w:rsidR="00BB3CA9"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AC8E4" w14:textId="77777777" w:rsidR="00AD77F4" w:rsidRDefault="00AD77F4">
      <w:pPr>
        <w:spacing w:after="0" w:line="240" w:lineRule="auto"/>
      </w:pPr>
      <w:r>
        <w:separator/>
      </w:r>
    </w:p>
  </w:footnote>
  <w:footnote w:type="continuationSeparator" w:id="0">
    <w:p w14:paraId="74887060" w14:textId="77777777" w:rsidR="00AD77F4" w:rsidRDefault="00AD7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94230" w14:textId="77777777" w:rsidR="00BB3CA9" w:rsidRDefault="00000000">
    <w:pPr>
      <w:pStyle w:val="Header"/>
    </w:pPr>
    <w:r>
      <w:rPr>
        <w:noProof/>
        <w:lang w:eastAsia="en-US"/>
      </w:rPr>
      <mc:AlternateContent>
        <mc:Choice Requires="wpg">
          <w:drawing>
            <wp:anchor distT="0" distB="0" distL="114300" distR="114300" simplePos="0" relativeHeight="251661312" behindDoc="0" locked="0" layoutInCell="1" allowOverlap="1" wp14:anchorId="7A624571" wp14:editId="270F0CB1">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F2A4987"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9A27" w14:textId="77777777" w:rsidR="00BB3CA9" w:rsidRDefault="00000000">
    <w:pPr>
      <w:pStyle w:val="Header"/>
    </w:pPr>
    <w:r>
      <w:rPr>
        <w:noProof/>
        <w:lang w:eastAsia="en-US"/>
      </w:rPr>
      <mc:AlternateContent>
        <mc:Choice Requires="wpg">
          <w:drawing>
            <wp:anchor distT="0" distB="0" distL="114300" distR="114300" simplePos="0" relativeHeight="251663360" behindDoc="0" locked="0" layoutInCell="1" allowOverlap="1" wp14:anchorId="0766B9E5" wp14:editId="0AF646A2">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7112EE6F"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5F692D"/>
    <w:multiLevelType w:val="hybridMultilevel"/>
    <w:tmpl w:val="5968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958D3"/>
    <w:multiLevelType w:val="hybridMultilevel"/>
    <w:tmpl w:val="B466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B722B3"/>
    <w:multiLevelType w:val="hybridMultilevel"/>
    <w:tmpl w:val="E90C36D2"/>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3" w15:restartNumberingAfterBreak="0">
    <w:nsid w:val="3E2265AC"/>
    <w:multiLevelType w:val="hybridMultilevel"/>
    <w:tmpl w:val="A618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C207A"/>
    <w:multiLevelType w:val="hybridMultilevel"/>
    <w:tmpl w:val="4770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5F7D58"/>
    <w:multiLevelType w:val="hybridMultilevel"/>
    <w:tmpl w:val="6112546C"/>
    <w:lvl w:ilvl="0" w:tplc="60F65CCC">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B71A25"/>
    <w:multiLevelType w:val="hybridMultilevel"/>
    <w:tmpl w:val="5EE609B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num w:numId="1" w16cid:durableId="759329121">
    <w:abstractNumId w:val="9"/>
  </w:num>
  <w:num w:numId="2" w16cid:durableId="495656579">
    <w:abstractNumId w:val="7"/>
  </w:num>
  <w:num w:numId="3" w16cid:durableId="766073685">
    <w:abstractNumId w:val="6"/>
  </w:num>
  <w:num w:numId="4" w16cid:durableId="936789923">
    <w:abstractNumId w:val="5"/>
  </w:num>
  <w:num w:numId="5" w16cid:durableId="1741318927">
    <w:abstractNumId w:val="4"/>
  </w:num>
  <w:num w:numId="6" w16cid:durableId="778380150">
    <w:abstractNumId w:val="8"/>
  </w:num>
  <w:num w:numId="7" w16cid:durableId="805243452">
    <w:abstractNumId w:val="3"/>
  </w:num>
  <w:num w:numId="8" w16cid:durableId="754866237">
    <w:abstractNumId w:val="2"/>
  </w:num>
  <w:num w:numId="9" w16cid:durableId="141776699">
    <w:abstractNumId w:val="1"/>
  </w:num>
  <w:num w:numId="10" w16cid:durableId="1293251182">
    <w:abstractNumId w:val="0"/>
  </w:num>
  <w:num w:numId="11" w16cid:durableId="1148938661">
    <w:abstractNumId w:val="15"/>
  </w:num>
  <w:num w:numId="12" w16cid:durableId="1435904675">
    <w:abstractNumId w:val="16"/>
  </w:num>
  <w:num w:numId="13" w16cid:durableId="2080512422">
    <w:abstractNumId w:val="13"/>
  </w:num>
  <w:num w:numId="14" w16cid:durableId="77136445">
    <w:abstractNumId w:val="10"/>
  </w:num>
  <w:num w:numId="15" w16cid:durableId="1433473969">
    <w:abstractNumId w:val="12"/>
  </w:num>
  <w:num w:numId="16" w16cid:durableId="1447192296">
    <w:abstractNumId w:val="11"/>
  </w:num>
  <w:num w:numId="17" w16cid:durableId="19981434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FC"/>
    <w:rsid w:val="00016122"/>
    <w:rsid w:val="001003DF"/>
    <w:rsid w:val="00155575"/>
    <w:rsid w:val="002427FC"/>
    <w:rsid w:val="002F063A"/>
    <w:rsid w:val="003B2409"/>
    <w:rsid w:val="0043343E"/>
    <w:rsid w:val="005071DF"/>
    <w:rsid w:val="00651EFD"/>
    <w:rsid w:val="00901E99"/>
    <w:rsid w:val="00A411D7"/>
    <w:rsid w:val="00A71BC4"/>
    <w:rsid w:val="00AD77F4"/>
    <w:rsid w:val="00BB3CA9"/>
    <w:rsid w:val="00E21FBE"/>
    <w:rsid w:val="00F53203"/>
    <w:rsid w:val="00FF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5A239"/>
  <w15:chartTrackingRefBased/>
  <w15:docId w15:val="{67B64B6F-2793-4C41-997B-9D322F31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NormalWeb">
    <w:name w:val="Normal (Web)"/>
    <w:basedOn w:val="Normal"/>
    <w:uiPriority w:val="99"/>
    <w:unhideWhenUsed/>
    <w:rsid w:val="00E21FBE"/>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E21FBE"/>
    <w:rPr>
      <w:color w:val="3D859C" w:themeColor="hyperlink"/>
      <w:u w:val="single"/>
    </w:rPr>
  </w:style>
  <w:style w:type="character" w:styleId="UnresolvedMention">
    <w:name w:val="Unresolved Mention"/>
    <w:basedOn w:val="DefaultParagraphFont"/>
    <w:uiPriority w:val="99"/>
    <w:semiHidden/>
    <w:unhideWhenUsed/>
    <w:rsid w:val="00E21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348149">
      <w:bodyDiv w:val="1"/>
      <w:marLeft w:val="0"/>
      <w:marRight w:val="0"/>
      <w:marTop w:val="0"/>
      <w:marBottom w:val="0"/>
      <w:divBdr>
        <w:top w:val="none" w:sz="0" w:space="0" w:color="auto"/>
        <w:left w:val="none" w:sz="0" w:space="0" w:color="auto"/>
        <w:bottom w:val="none" w:sz="0" w:space="0" w:color="auto"/>
        <w:right w:val="none" w:sz="0" w:space="0" w:color="auto"/>
      </w:divBdr>
      <w:divsChild>
        <w:div w:id="1962029685">
          <w:marLeft w:val="0"/>
          <w:marRight w:val="0"/>
          <w:marTop w:val="0"/>
          <w:marBottom w:val="0"/>
          <w:divBdr>
            <w:top w:val="none" w:sz="0" w:space="0" w:color="auto"/>
            <w:left w:val="none" w:sz="0" w:space="0" w:color="auto"/>
            <w:bottom w:val="none" w:sz="0" w:space="0" w:color="auto"/>
            <w:right w:val="none" w:sz="0" w:space="0" w:color="auto"/>
          </w:divBdr>
          <w:divsChild>
            <w:div w:id="1407920337">
              <w:marLeft w:val="0"/>
              <w:marRight w:val="0"/>
              <w:marTop w:val="0"/>
              <w:marBottom w:val="0"/>
              <w:divBdr>
                <w:top w:val="none" w:sz="0" w:space="0" w:color="auto"/>
                <w:left w:val="none" w:sz="0" w:space="0" w:color="auto"/>
                <w:bottom w:val="none" w:sz="0" w:space="0" w:color="auto"/>
                <w:right w:val="none" w:sz="0" w:space="0" w:color="auto"/>
              </w:divBdr>
              <w:divsChild>
                <w:div w:id="2000766639">
                  <w:marLeft w:val="0"/>
                  <w:marRight w:val="0"/>
                  <w:marTop w:val="0"/>
                  <w:marBottom w:val="0"/>
                  <w:divBdr>
                    <w:top w:val="none" w:sz="0" w:space="0" w:color="auto"/>
                    <w:left w:val="none" w:sz="0" w:space="0" w:color="auto"/>
                    <w:bottom w:val="none" w:sz="0" w:space="0" w:color="auto"/>
                    <w:right w:val="none" w:sz="0" w:space="0" w:color="auto"/>
                  </w:divBdr>
                  <w:divsChild>
                    <w:div w:id="10995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237084">
      <w:bodyDiv w:val="1"/>
      <w:marLeft w:val="0"/>
      <w:marRight w:val="0"/>
      <w:marTop w:val="0"/>
      <w:marBottom w:val="0"/>
      <w:divBdr>
        <w:top w:val="none" w:sz="0" w:space="0" w:color="auto"/>
        <w:left w:val="none" w:sz="0" w:space="0" w:color="auto"/>
        <w:bottom w:val="none" w:sz="0" w:space="0" w:color="auto"/>
        <w:right w:val="none" w:sz="0" w:space="0" w:color="auto"/>
      </w:divBdr>
      <w:divsChild>
        <w:div w:id="243421028">
          <w:marLeft w:val="0"/>
          <w:marRight w:val="0"/>
          <w:marTop w:val="0"/>
          <w:marBottom w:val="0"/>
          <w:divBdr>
            <w:top w:val="none" w:sz="0" w:space="0" w:color="auto"/>
            <w:left w:val="none" w:sz="0" w:space="0" w:color="auto"/>
            <w:bottom w:val="none" w:sz="0" w:space="0" w:color="auto"/>
            <w:right w:val="none" w:sz="0" w:space="0" w:color="auto"/>
          </w:divBdr>
          <w:divsChild>
            <w:div w:id="858003958">
              <w:marLeft w:val="0"/>
              <w:marRight w:val="0"/>
              <w:marTop w:val="0"/>
              <w:marBottom w:val="0"/>
              <w:divBdr>
                <w:top w:val="none" w:sz="0" w:space="0" w:color="auto"/>
                <w:left w:val="none" w:sz="0" w:space="0" w:color="auto"/>
                <w:bottom w:val="none" w:sz="0" w:space="0" w:color="auto"/>
                <w:right w:val="none" w:sz="0" w:space="0" w:color="auto"/>
              </w:divBdr>
              <w:divsChild>
                <w:div w:id="121849779">
                  <w:marLeft w:val="0"/>
                  <w:marRight w:val="0"/>
                  <w:marTop w:val="0"/>
                  <w:marBottom w:val="0"/>
                  <w:divBdr>
                    <w:top w:val="none" w:sz="0" w:space="0" w:color="auto"/>
                    <w:left w:val="none" w:sz="0" w:space="0" w:color="auto"/>
                    <w:bottom w:val="none" w:sz="0" w:space="0" w:color="auto"/>
                    <w:right w:val="none" w:sz="0" w:space="0" w:color="auto"/>
                  </w:divBdr>
                  <w:divsChild>
                    <w:div w:id="1978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61806">
      <w:bodyDiv w:val="1"/>
      <w:marLeft w:val="0"/>
      <w:marRight w:val="0"/>
      <w:marTop w:val="0"/>
      <w:marBottom w:val="0"/>
      <w:divBdr>
        <w:top w:val="none" w:sz="0" w:space="0" w:color="auto"/>
        <w:left w:val="none" w:sz="0" w:space="0" w:color="auto"/>
        <w:bottom w:val="none" w:sz="0" w:space="0" w:color="auto"/>
        <w:right w:val="none" w:sz="0" w:space="0" w:color="auto"/>
      </w:divBdr>
      <w:divsChild>
        <w:div w:id="1798064519">
          <w:marLeft w:val="0"/>
          <w:marRight w:val="0"/>
          <w:marTop w:val="0"/>
          <w:marBottom w:val="0"/>
          <w:divBdr>
            <w:top w:val="none" w:sz="0" w:space="0" w:color="auto"/>
            <w:left w:val="none" w:sz="0" w:space="0" w:color="auto"/>
            <w:bottom w:val="none" w:sz="0" w:space="0" w:color="auto"/>
            <w:right w:val="none" w:sz="0" w:space="0" w:color="auto"/>
          </w:divBdr>
          <w:divsChild>
            <w:div w:id="1159223819">
              <w:marLeft w:val="0"/>
              <w:marRight w:val="0"/>
              <w:marTop w:val="0"/>
              <w:marBottom w:val="0"/>
              <w:divBdr>
                <w:top w:val="none" w:sz="0" w:space="0" w:color="auto"/>
                <w:left w:val="none" w:sz="0" w:space="0" w:color="auto"/>
                <w:bottom w:val="none" w:sz="0" w:space="0" w:color="auto"/>
                <w:right w:val="none" w:sz="0" w:space="0" w:color="auto"/>
              </w:divBdr>
              <w:divsChild>
                <w:div w:id="10181236">
                  <w:marLeft w:val="0"/>
                  <w:marRight w:val="0"/>
                  <w:marTop w:val="0"/>
                  <w:marBottom w:val="0"/>
                  <w:divBdr>
                    <w:top w:val="none" w:sz="0" w:space="0" w:color="auto"/>
                    <w:left w:val="none" w:sz="0" w:space="0" w:color="auto"/>
                    <w:bottom w:val="none" w:sz="0" w:space="0" w:color="auto"/>
                    <w:right w:val="none" w:sz="0" w:space="0" w:color="auto"/>
                  </w:divBdr>
                  <w:divsChild>
                    <w:div w:id="747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elixortiz/Library/Containers/com.microsoft.Word/Data/Library/Application%20Support/Microsoft/Office/16.0/DTS/en-US%7bAA1786C4-BFE8-4E4B-AED1-9BBEB1EE6A4F%7d/%7b67E80D90-45A7-0547-A4AF-F20A35AE6233%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B0438661BD1F4587A30B889C9E5C5D"/>
        <w:category>
          <w:name w:val="General"/>
          <w:gallery w:val="placeholder"/>
        </w:category>
        <w:types>
          <w:type w:val="bbPlcHdr"/>
        </w:types>
        <w:behaviors>
          <w:behavior w:val="content"/>
        </w:behaviors>
        <w:guid w:val="{610AE062-FF3C-DD41-9F89-8A82ED316322}"/>
      </w:docPartPr>
      <w:docPartBody>
        <w:p w:rsidR="00000000" w:rsidRDefault="00000000">
          <w:pPr>
            <w:pStyle w:val="0DB0438661BD1F4587A30B889C9E5C5D"/>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DC7"/>
    <w:rsid w:val="0025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54C55505F63C46B1B3E898508F17BD">
    <w:name w:val="4254C55505F63C46B1B3E898508F17BD"/>
  </w:style>
  <w:style w:type="paragraph" w:customStyle="1" w:styleId="DCCF79694F9A4149BB8B10374CB43B6F">
    <w:name w:val="DCCF79694F9A4149BB8B10374CB43B6F"/>
  </w:style>
  <w:style w:type="paragraph" w:customStyle="1" w:styleId="24EC40F8AD816048BE0B47441A5A9AD3">
    <w:name w:val="24EC40F8AD816048BE0B47441A5A9AD3"/>
  </w:style>
  <w:style w:type="paragraph" w:customStyle="1" w:styleId="44528E80E2CE4249A87108840B4B81E5">
    <w:name w:val="44528E80E2CE4249A87108840B4B81E5"/>
  </w:style>
  <w:style w:type="paragraph" w:customStyle="1" w:styleId="9218B93814A67D45AECB043716134DA4">
    <w:name w:val="9218B93814A67D45AECB043716134DA4"/>
  </w:style>
  <w:style w:type="paragraph" w:customStyle="1" w:styleId="3197B35758CCB042B297FF0F637A6EFD">
    <w:name w:val="3197B35758CCB042B297FF0F637A6EFD"/>
  </w:style>
  <w:style w:type="paragraph" w:customStyle="1" w:styleId="F3A94A7788FBEB4FA6EEFDAAC05C6583">
    <w:name w:val="F3A94A7788FBEB4FA6EEFDAAC05C6583"/>
  </w:style>
  <w:style w:type="paragraph" w:customStyle="1" w:styleId="0DB0438661BD1F4587A30B889C9E5C5D">
    <w:name w:val="0DB0438661BD1F4587A30B889C9E5C5D"/>
  </w:style>
  <w:style w:type="paragraph" w:customStyle="1" w:styleId="788A55E563088342B8BB588259F1A2EA">
    <w:name w:val="788A55E563088342B8BB588259F1A2EA"/>
  </w:style>
  <w:style w:type="paragraph" w:customStyle="1" w:styleId="C8D5F13F2522704D9D85D5A7B6DF3BF7">
    <w:name w:val="C8D5F13F2522704D9D85D5A7B6DF3BF7"/>
  </w:style>
  <w:style w:type="paragraph" w:customStyle="1" w:styleId="50EAB35D7D19F444B008790B99B5F5CE">
    <w:name w:val="50EAB35D7D19F444B008790B99B5F5CE"/>
  </w:style>
  <w:style w:type="paragraph" w:customStyle="1" w:styleId="EA916535639315449EF7D28BF4D2027C">
    <w:name w:val="EA916535639315449EF7D28BF4D2027C"/>
  </w:style>
  <w:style w:type="paragraph" w:customStyle="1" w:styleId="A3715189CC40624ABB2449E11D83B669">
    <w:name w:val="A3715189CC40624ABB2449E11D83B669"/>
  </w:style>
  <w:style w:type="paragraph" w:customStyle="1" w:styleId="9B3F7B38787B12469A5B0A52CE85AC8C">
    <w:name w:val="9B3F7B38787B12469A5B0A52CE85AC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63</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Felix Ortiz</cp:lastModifiedBy>
  <cp:revision>3</cp:revision>
  <dcterms:created xsi:type="dcterms:W3CDTF">2022-08-04T11:51:00Z</dcterms:created>
  <dcterms:modified xsi:type="dcterms:W3CDTF">2022-08-04T16:59:00Z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